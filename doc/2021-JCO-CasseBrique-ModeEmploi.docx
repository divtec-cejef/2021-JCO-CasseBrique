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lang w:eastAsia="en-US"/>
        </w:rPr>
        <w:id w:val="-2084599616"/>
        <w:docPartObj>
          <w:docPartGallery w:val="Cover Pages"/>
          <w:docPartUnique/>
        </w:docPartObj>
      </w:sdtPr>
      <w:sdtEndPr/>
      <w:sdtContent>
        <w:p w14:paraId="187ADCBD" w14:textId="091DAE8D" w:rsidR="00C6729F" w:rsidRPr="00B346CB" w:rsidRDefault="00C6729F" w:rsidP="00317077">
          <w:pPr>
            <w:pStyle w:val="Sansinterligne"/>
            <w:shd w:val="clear" w:color="auto" w:fill="FFFFFF" w:themeFill="background1"/>
          </w:pPr>
          <w:r w:rsidRPr="00B346C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3082EB4" wp14:editId="52BE09F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1F63E" w14:textId="6DEE82DB" w:rsidR="00C6729F" w:rsidRDefault="004D32FF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Crée-le</w:t>
                                  </w:r>
                                  <w:r w:rsidR="0031707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 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 "/>
                                      <w:tag w:val=""/>
                                      <w:id w:val="-650599894"/>
                                      <w:placeholder>
                                        <w:docPart w:val="7AD46E607E494A43AC0A4AA6DBDCA3D2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1-10-25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EE167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25/10/2021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082EB4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p w14:paraId="6AF1F63E" w14:textId="6DEE82DB" w:rsidR="00C6729F" w:rsidRDefault="004D32FF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Crée-le</w:t>
                            </w:r>
                            <w:r w:rsidR="0031707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650599894"/>
                                <w:placeholder>
                                  <w:docPart w:val="7AD46E607E494A43AC0A4AA6DBDCA3D2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10-25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E167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25/10/2021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C730A44" w14:textId="1EEAE11F" w:rsidR="00C6729F" w:rsidRPr="00B346CB" w:rsidRDefault="008B2C18" w:rsidP="00CD4F33">
          <w:r w:rsidRPr="00B346CB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2A0E36A2" wp14:editId="68D26FA2">
                <wp:simplePos x="0" y="0"/>
                <wp:positionH relativeFrom="column">
                  <wp:posOffset>3352165</wp:posOffset>
                </wp:positionH>
                <wp:positionV relativeFrom="paragraph">
                  <wp:posOffset>4568190</wp:posOffset>
                </wp:positionV>
                <wp:extent cx="2438400" cy="2446494"/>
                <wp:effectExtent l="0" t="0" r="0" b="0"/>
                <wp:wrapNone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 4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3" r="1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24464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E167B" w:rsidRPr="00B346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C136C1D" wp14:editId="0DB9EE5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23360" cy="1363980"/>
                    <wp:effectExtent l="0" t="0" r="15240" b="762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1363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TitrePrincipale"/>
                              <w:p w14:paraId="1F1B971E" w14:textId="12FCE7B8" w:rsidR="00C6729F" w:rsidRDefault="006E70D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574053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Casse-brique</w:t>
                                    </w:r>
                                  </w:sdtContent>
                                </w:sdt>
                              </w:p>
                              <w:bookmarkStart w:id="1" w:name="SousTitrePrincipale"/>
                              <w:bookmarkEnd w:id="0"/>
                              <w:p w14:paraId="6513E406" w14:textId="636105EF" w:rsidR="00E144D0" w:rsidRDefault="006E70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160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56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 d’emploi</w:t>
                                    </w:r>
                                  </w:sdtContent>
                                </w:sdt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36C1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316.8pt;height:107.4pt;z-index:251658241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" filled="f" stroked="f" strokeweight=".5pt">
                    <v:textbox inset="0,0,0,0">
                      <w:txbxContent>
                        <w:bookmarkStart w:id="2" w:name="TitrePrincipale"/>
                        <w:p w14:paraId="1F1B971E" w14:textId="12FCE7B8" w:rsidR="00C6729F" w:rsidRDefault="006E70D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57405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Casse-brique</w:t>
                              </w:r>
                            </w:sdtContent>
                          </w:sdt>
                        </w:p>
                        <w:bookmarkStart w:id="3" w:name="SousTitrePrincipale"/>
                        <w:bookmarkEnd w:id="2"/>
                        <w:p w14:paraId="6513E406" w14:textId="636105EF" w:rsidR="00E144D0" w:rsidRDefault="006E70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160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56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 d’emploi</w:t>
                              </w:r>
                            </w:sdtContent>
                          </w:sdt>
                          <w:bookmarkEnd w:id="3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52F6A" w:rsidRPr="00B346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F199F6A" wp14:editId="33CB30F0">
                    <wp:simplePos x="0" y="0"/>
                    <wp:positionH relativeFrom="margin">
                      <wp:posOffset>2395496</wp:posOffset>
                    </wp:positionH>
                    <wp:positionV relativeFrom="margin">
                      <wp:posOffset>7950907</wp:posOffset>
                    </wp:positionV>
                    <wp:extent cx="1311215" cy="365760"/>
                    <wp:effectExtent l="0" t="0" r="3810" b="444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121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2F682" w14:textId="1AD63882" w:rsidR="00C6729F" w:rsidRDefault="006E70D4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729F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Chêne Gaëtan</w:t>
                                    </w:r>
                                  </w:sdtContent>
                                </w:sdt>
                              </w:p>
                              <w:p w14:paraId="3C979CF6" w14:textId="78569DB0" w:rsidR="00C6729F" w:rsidRDefault="006E70D4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167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EMT – DIVTEC</w:t>
                                    </w:r>
                                  </w:sdtContent>
                                </w:sdt>
                              </w:p>
                              <w:p w14:paraId="1F6D6B00" w14:textId="6BD60F6B" w:rsidR="00C6729F" w:rsidRDefault="00EE167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INF3b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99F6A" id="Zone de texte 32" o:spid="_x0000_s1056" type="#_x0000_t202" style="position:absolute;margin-left:188.6pt;margin-top:626.05pt;width:103.25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14:paraId="3162F682" w14:textId="1AD63882" w:rsidR="00C6729F" w:rsidRDefault="006E70D4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6729F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Chêne Gaëtan</w:t>
                              </w:r>
                            </w:sdtContent>
                          </w:sdt>
                        </w:p>
                        <w:p w14:paraId="3C979CF6" w14:textId="78569DB0" w:rsidR="00C6729F" w:rsidRDefault="006E70D4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167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EMT – DIVTEC</w:t>
                              </w:r>
                            </w:sdtContent>
                          </w:sdt>
                        </w:p>
                        <w:p w14:paraId="1F6D6B00" w14:textId="6BD60F6B" w:rsidR="00C6729F" w:rsidRDefault="00EE167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INF3b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6729F" w:rsidRPr="00B346CB">
            <w:br w:type="page"/>
          </w:r>
        </w:p>
      </w:sdtContent>
    </w:sdt>
    <w:sdt>
      <w:sdtPr>
        <w:rPr>
          <w:color w:val="1CADE4" w:themeColor="accent1"/>
          <w:lang w:val="fr-FR"/>
        </w:rPr>
        <w:id w:val="-315649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4"/>
          <w:szCs w:val="22"/>
          <w:lang w:eastAsia="en-US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eastAsia="en-US"/>
            </w:rPr>
            <w:id w:val="278080047"/>
            <w:docPartObj>
              <w:docPartGallery w:val="Table of Contents"/>
              <w:docPartUnique/>
            </w:docPartObj>
          </w:sdtPr>
          <w:sdtEndPr>
            <w:rPr>
              <w:bCs/>
              <w:sz w:val="24"/>
            </w:rPr>
          </w:sdtEndPr>
          <w:sdtContent>
            <w:p w14:paraId="4424BCE1" w14:textId="77777777" w:rsidR="007F3AF5" w:rsidRPr="00B346CB" w:rsidRDefault="007F3AF5" w:rsidP="007F3AF5">
              <w:pPr>
                <w:pStyle w:val="En-ttedetabledesmatires"/>
                <w:numPr>
                  <w:ilvl w:val="0"/>
                  <w:numId w:val="0"/>
                </w:numPr>
                <w:ind w:left="432" w:hanging="432"/>
                <w:rPr>
                  <w:rStyle w:val="TitreCar"/>
                  <w:sz w:val="48"/>
                  <w:lang w:eastAsia="en-US"/>
                </w:rPr>
              </w:pPr>
              <w:r w:rsidRPr="00B346CB">
                <w:rPr>
                  <w:rStyle w:val="TitreCar"/>
                  <w:sz w:val="48"/>
                </w:rPr>
                <w:t>Table Des Matières</w:t>
              </w:r>
            </w:p>
            <w:p w14:paraId="33F66833" w14:textId="1DFE6962" w:rsidR="007F3AF5" w:rsidRDefault="007F3AF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fr-CH"/>
                </w:rPr>
              </w:pPr>
              <w:r w:rsidRPr="00B346CB">
                <w:fldChar w:fldCharType="begin"/>
              </w:r>
              <w:r w:rsidRPr="00B346CB">
                <w:instrText xml:space="preserve"> TOC \o "1-3" \h \z \u </w:instrText>
              </w:r>
              <w:r w:rsidRPr="00B346CB">
                <w:fldChar w:fldCharType="separate"/>
              </w:r>
              <w:hyperlink w:anchor="_Toc86072658" w:history="1">
                <w:r w:rsidRPr="00092DE8">
                  <w:rPr>
                    <w:rStyle w:val="Lienhypertexte"/>
                    <w:noProof/>
                  </w:rPr>
                  <w:t>1</w:t>
                </w:r>
                <w:r>
                  <w:rPr>
                    <w:rFonts w:eastAsiaTheme="minorEastAsia"/>
                    <w:noProof/>
                    <w:sz w:val="22"/>
                    <w:lang w:eastAsia="fr-CH"/>
                  </w:rPr>
                  <w:tab/>
                </w:r>
                <w:r w:rsidRPr="00092DE8">
                  <w:rPr>
                    <w:rStyle w:val="Lienhypertexte"/>
                    <w:noProof/>
                  </w:rPr>
                  <w:t>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_Toc86072658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C1B88" w14:textId="0F082CAB" w:rsidR="007F3AF5" w:rsidRDefault="007F3AF5" w:rsidP="007F3AF5">
              <w:pPr>
                <w:rPr>
                  <w:bCs/>
                </w:rPr>
              </w:pPr>
              <w:r w:rsidRPr="00B346CB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0E5D945" w14:textId="6FEDBE0C" w:rsidR="007F3AF5" w:rsidRPr="007F3AF5" w:rsidRDefault="007F3AF5">
          <w:pPr>
            <w:rPr>
              <w:b/>
              <w:bCs/>
              <w:lang w:val="fr-FR"/>
            </w:rPr>
            <w:sectPr w:rsidR="007F3AF5" w:rsidRPr="007F3AF5" w:rsidSect="00DA036F">
              <w:headerReference w:type="first" r:id="rId13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</w:sdtContent>
    </w:sdt>
    <w:p w14:paraId="330F4DE7" w14:textId="29987406" w:rsidR="00AF05D0" w:rsidRPr="00AF05D0" w:rsidRDefault="00232A82" w:rsidP="00A836AF">
      <w:pPr>
        <w:pStyle w:val="Titre1"/>
      </w:pPr>
      <w:r>
        <w:lastRenderedPageBreak/>
        <w:t xml:space="preserve">Titre </w:t>
      </w:r>
      <w:r w:rsidR="006E70D4">
        <w:t>N°</w:t>
      </w:r>
      <w:r>
        <w:t>1</w:t>
      </w:r>
    </w:p>
    <w:sectPr w:rsidR="00AF05D0" w:rsidRPr="00AF05D0" w:rsidSect="00896EF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CD9D" w14:textId="77777777" w:rsidR="007F3A9E" w:rsidRDefault="007F3A9E" w:rsidP="00C6729F">
      <w:pPr>
        <w:spacing w:line="240" w:lineRule="auto"/>
      </w:pPr>
      <w:r>
        <w:separator/>
      </w:r>
    </w:p>
  </w:endnote>
  <w:endnote w:type="continuationSeparator" w:id="0">
    <w:p w14:paraId="308FA3C3" w14:textId="77777777" w:rsidR="007F3A9E" w:rsidRDefault="007F3A9E" w:rsidP="00C6729F">
      <w:pPr>
        <w:spacing w:line="240" w:lineRule="auto"/>
      </w:pPr>
      <w:r>
        <w:continuationSeparator/>
      </w:r>
    </w:p>
  </w:endnote>
  <w:endnote w:type="continuationNotice" w:id="1">
    <w:p w14:paraId="7D2EA3F0" w14:textId="77777777" w:rsidR="007F3A9E" w:rsidRDefault="007F3A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FCE" w14:textId="77777777" w:rsidR="00896EF7" w:rsidRDefault="006E70D4" w:rsidP="00896EF7">
    <w:pPr>
      <w:pStyle w:val="Pieddepage"/>
    </w:pPr>
    <w:r>
      <w:pict w14:anchorId="1CF7AE47">
        <v:rect id="_x0000_i1025" style="width:467.7pt;height:2pt" o:hralign="center" o:hrstd="t" o:hrnoshade="t" o:hr="t" fillcolor="black [3213]" stroked="f"/>
      </w:pict>
    </w:r>
  </w:p>
  <w:p w14:paraId="4920484E" w14:textId="68AE40EE" w:rsidR="00896EF7" w:rsidRPr="00896EF7" w:rsidRDefault="00EE167B">
    <w:pPr>
      <w:pStyle w:val="Pieddepage"/>
      <w:rPr>
        <w:lang w:val="fr-FR"/>
      </w:rPr>
    </w:pPr>
    <w:r>
      <w:fldChar w:fldCharType="begin"/>
    </w:r>
    <w:r>
      <w:instrText xml:space="preserve"> TIME \@ "d MMMM yyyy" </w:instrText>
    </w:r>
    <w:r>
      <w:fldChar w:fldCharType="separate"/>
    </w:r>
    <w:r w:rsidR="007856A3">
      <w:rPr>
        <w:noProof/>
      </w:rPr>
      <w:t>25 octobre 2021</w:t>
    </w:r>
    <w:r>
      <w:fldChar w:fldCharType="end"/>
    </w:r>
    <w:r w:rsidR="0085144A">
      <w:tab/>
      <w:t>V1.0</w:t>
    </w:r>
    <w:r w:rsidR="00896EF7">
      <w:tab/>
    </w:r>
    <w:r w:rsidR="00896EF7">
      <w:rPr>
        <w:lang w:val="fr-FR"/>
      </w:rPr>
      <w:t xml:space="preserve">Page </w:t>
    </w:r>
    <w:r w:rsidR="00896EF7">
      <w:rPr>
        <w:b/>
        <w:bCs/>
      </w:rPr>
      <w:fldChar w:fldCharType="begin"/>
    </w:r>
    <w:r w:rsidR="00896EF7">
      <w:rPr>
        <w:b/>
        <w:bCs/>
      </w:rPr>
      <w:instrText>PAGE  \* Arabic  \* MERGEFORMAT</w:instrText>
    </w:r>
    <w:r w:rsidR="00896EF7">
      <w:rPr>
        <w:b/>
        <w:bCs/>
      </w:rPr>
      <w:fldChar w:fldCharType="separate"/>
    </w:r>
    <w:r w:rsidR="00896EF7">
      <w:rPr>
        <w:b/>
        <w:bCs/>
      </w:rPr>
      <w:t>1</w:t>
    </w:r>
    <w:r w:rsidR="00896EF7">
      <w:rPr>
        <w:b/>
        <w:bCs/>
      </w:rPr>
      <w:fldChar w:fldCharType="end"/>
    </w:r>
    <w:r w:rsidR="00896EF7">
      <w:rPr>
        <w:lang w:val="fr-FR"/>
      </w:rPr>
      <w:t xml:space="preserve"> / </w:t>
    </w:r>
    <w:r w:rsidR="00896EF7">
      <w:rPr>
        <w:b/>
        <w:bCs/>
      </w:rPr>
      <w:fldChar w:fldCharType="begin"/>
    </w:r>
    <w:r w:rsidR="00896EF7">
      <w:rPr>
        <w:b/>
        <w:bCs/>
      </w:rPr>
      <w:instrText xml:space="preserve"> SECTIONPAGES   \* MERGEFORMAT </w:instrText>
    </w:r>
    <w:r w:rsidR="00896EF7">
      <w:rPr>
        <w:b/>
        <w:bCs/>
      </w:rPr>
      <w:fldChar w:fldCharType="separate"/>
    </w:r>
    <w:r w:rsidR="006E70D4">
      <w:rPr>
        <w:b/>
        <w:bCs/>
        <w:noProof/>
      </w:rPr>
      <w:t>1</w:t>
    </w:r>
    <w:r w:rsidR="00896EF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4A1D" w14:textId="77777777" w:rsidR="000C2881" w:rsidRDefault="006E70D4">
    <w:pPr>
      <w:pStyle w:val="Pieddepage"/>
    </w:pPr>
    <w:r>
      <w:pict w14:anchorId="5BC335C0">
        <v:rect id="_x0000_i1026" style="width:467.7pt;height:2pt" o:hralign="center" o:hrstd="t" o:hrnoshade="t" o:hr="t" fillcolor="black [3213]" stroked="f"/>
      </w:pict>
    </w:r>
  </w:p>
  <w:p w14:paraId="57030DA1" w14:textId="77777777" w:rsidR="00DA036F" w:rsidRPr="000C2881" w:rsidRDefault="000C2881">
    <w:pPr>
      <w:pStyle w:val="Pieddepage"/>
      <w:rPr>
        <w:lang w:val="fr-FR"/>
      </w:rPr>
    </w:pPr>
    <w:r>
      <w:t xml:space="preserve">Crée le </w:t>
    </w:r>
    <w:r>
      <w:fldChar w:fldCharType="begin"/>
    </w:r>
    <w:r>
      <w:instrText xml:space="preserve"> CREATEDATE  \@ "dd MMMM yyyy"  \* MERGEFORMAT </w:instrText>
    </w:r>
    <w:r>
      <w:fldChar w:fldCharType="separate"/>
    </w:r>
    <w:r w:rsidR="00961BF6">
      <w:rPr>
        <w:noProof/>
      </w:rPr>
      <w:t>03 décembre 2020</w:t>
    </w:r>
    <w:r>
      <w:fldChar w:fldCharType="end"/>
    </w:r>
    <w:r>
      <w:tab/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96EF7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A25E" w14:textId="77777777" w:rsidR="007F3A9E" w:rsidRDefault="007F3A9E" w:rsidP="00C6729F">
      <w:pPr>
        <w:spacing w:line="240" w:lineRule="auto"/>
      </w:pPr>
      <w:r>
        <w:separator/>
      </w:r>
    </w:p>
  </w:footnote>
  <w:footnote w:type="continuationSeparator" w:id="0">
    <w:p w14:paraId="4AD54990" w14:textId="77777777" w:rsidR="007F3A9E" w:rsidRDefault="007F3A9E" w:rsidP="00C6729F">
      <w:pPr>
        <w:spacing w:line="240" w:lineRule="auto"/>
      </w:pPr>
      <w:r>
        <w:continuationSeparator/>
      </w:r>
    </w:p>
  </w:footnote>
  <w:footnote w:type="continuationNotice" w:id="1">
    <w:p w14:paraId="449CB5D0" w14:textId="77777777" w:rsidR="007F3A9E" w:rsidRDefault="007F3A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640" w:type="dxa"/>
      <w:tblInd w:w="-289" w:type="dxa"/>
      <w:tblLayout w:type="fixed"/>
      <w:tblLook w:val="04A0" w:firstRow="1" w:lastRow="0" w:firstColumn="1" w:lastColumn="0" w:noHBand="0" w:noVBand="1"/>
    </w:tblPr>
    <w:tblGrid>
      <w:gridCol w:w="2756"/>
      <w:gridCol w:w="1122"/>
      <w:gridCol w:w="2643"/>
      <w:gridCol w:w="3119"/>
    </w:tblGrid>
    <w:tr w:rsidR="00DA036F" w14:paraId="0A5438BA" w14:textId="77777777" w:rsidTr="00DA036F">
      <w:trPr>
        <w:trHeight w:val="281"/>
      </w:trPr>
      <w:tc>
        <w:tcPr>
          <w:tcW w:w="2756" w:type="dxa"/>
          <w:tcBorders>
            <w:bottom w:val="nil"/>
            <w:right w:val="nil"/>
          </w:tcBorders>
        </w:tcPr>
        <w:p w14:paraId="517C9198" w14:textId="77777777" w:rsidR="00DA036F" w:rsidRDefault="00DA036F">
          <w:pPr>
            <w:pStyle w:val="En-tte"/>
          </w:pPr>
          <w:r w:rsidRPr="00C6729F">
            <w:rPr>
              <w:sz w:val="18"/>
            </w:rPr>
            <w:t>JOURNAL DE PARATIQUE</w:t>
          </w:r>
        </w:p>
      </w:tc>
      <w:tc>
        <w:tcPr>
          <w:tcW w:w="3765" w:type="dxa"/>
          <w:gridSpan w:val="2"/>
          <w:tcBorders>
            <w:left w:val="nil"/>
            <w:bottom w:val="nil"/>
          </w:tcBorders>
        </w:tcPr>
        <w:p w14:paraId="32EA5F24" w14:textId="77777777" w:rsidR="00DA036F" w:rsidRPr="00C6729F" w:rsidRDefault="00DA036F" w:rsidP="00C6729F">
          <w:pPr>
            <w:pStyle w:val="En-tte"/>
            <w:jc w:val="right"/>
            <w:rPr>
              <w:sz w:val="18"/>
            </w:rPr>
          </w:pPr>
          <w:r w:rsidRPr="00C6729F">
            <w:rPr>
              <w:sz w:val="18"/>
            </w:rPr>
            <w:t>INFORMATIQUE D’ENTREPRISE</w:t>
          </w:r>
        </w:p>
      </w:tc>
      <w:tc>
        <w:tcPr>
          <w:tcW w:w="3119" w:type="dxa"/>
          <w:vMerge w:val="restart"/>
          <w:vAlign w:val="center"/>
        </w:tcPr>
        <w:p w14:paraId="6450C9A2" w14:textId="77777777" w:rsidR="00DA036F" w:rsidRDefault="00DA036F" w:rsidP="00DA036F">
          <w:pPr>
            <w:pStyle w:val="En-tte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3736F3B" wp14:editId="4E7ED9DD">
                    <wp:extent cx="1807845" cy="614680"/>
                    <wp:effectExtent l="0" t="0" r="1905" b="0"/>
                    <wp:docPr id="34" name="Groupe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07845" cy="614680"/>
                              <a:chOff x="0" y="0"/>
                              <a:chExt cx="1807845" cy="615203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7073" t="12594" b="12957"/>
                              <a:stretch/>
                            </pic:blipFill>
                            <pic:spPr bwMode="auto">
                              <a:xfrm>
                                <a:off x="381000" y="0"/>
                                <a:ext cx="140271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952" t="-4241" r="8234"/>
                              <a:stretch/>
                            </pic:blipFill>
                            <pic:spPr bwMode="auto">
                              <a:xfrm>
                                <a:off x="0" y="291353"/>
                                <a:ext cx="180784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D19AD3" id="Groupe 34" o:spid="_x0000_s1026" style="width:142.35pt;height:48.4pt;mso-position-horizontal-relative:char;mso-position-vertical-relative:line" coordsize="18078,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3" o:spid="_x0000_s1027" type="#_x0000_t75" style="position:absolute;left:3810;width:14027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">
                      <v:imagedata r:id="rId3" o:title="" croptop="8254f" cropbottom="8491f" cropleft="17743f"/>
                    </v:shape>
                    <v:shape id="Image 11" o:spid="_x0000_s1028" type="#_x0000_t75" style="position:absolute;top:2913;width:18078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">
                      <v:imagedata r:id="rId4" o:title="" croptop="-2779f" cropleft="5211f" cropright="5396f"/>
                    </v:shape>
                    <w10:anchorlock/>
                  </v:group>
                </w:pict>
              </mc:Fallback>
            </mc:AlternateContent>
          </w:r>
        </w:p>
      </w:tc>
    </w:tr>
    <w:tr w:rsidR="00DA036F" w14:paraId="69DED38F" w14:textId="77777777" w:rsidTr="00DA036F">
      <w:tc>
        <w:tcPr>
          <w:tcW w:w="6521" w:type="dxa"/>
          <w:gridSpan w:val="3"/>
          <w:tcBorders>
            <w:top w:val="nil"/>
          </w:tcBorders>
        </w:tcPr>
        <w:p w14:paraId="5C10E81F" w14:textId="77777777" w:rsidR="00DA036F" w:rsidRPr="00DA036F" w:rsidRDefault="00DA036F">
          <w:pPr>
            <w:pStyle w:val="En-tte"/>
            <w:rPr>
              <w:sz w:val="36"/>
            </w:rPr>
          </w:pPr>
          <w:r>
            <w:rPr>
              <w:sz w:val="36"/>
            </w:rPr>
            <w:fldChar w:fldCharType="begin"/>
          </w:r>
          <w:r>
            <w:rPr>
              <w:sz w:val="36"/>
            </w:rPr>
            <w:instrText xml:space="preserve"> TITLE   \* MERGEFORMAT </w:instrText>
          </w:r>
          <w:r>
            <w:rPr>
              <w:sz w:val="36"/>
            </w:rPr>
            <w:fldChar w:fldCharType="separate"/>
          </w:r>
          <w:r w:rsidR="00961BF6">
            <w:rPr>
              <w:sz w:val="36"/>
            </w:rPr>
            <w:t>[Titre du document]</w:t>
          </w:r>
          <w:r>
            <w:rPr>
              <w:sz w:val="36"/>
            </w:rPr>
            <w:fldChar w:fldCharType="end"/>
          </w:r>
        </w:p>
      </w:tc>
      <w:tc>
        <w:tcPr>
          <w:tcW w:w="3119" w:type="dxa"/>
          <w:vMerge/>
          <w:vAlign w:val="center"/>
        </w:tcPr>
        <w:p w14:paraId="0FA5E214" w14:textId="77777777" w:rsidR="00DA036F" w:rsidRDefault="00DA036F" w:rsidP="00DA036F">
          <w:pPr>
            <w:pStyle w:val="En-tte"/>
            <w:jc w:val="center"/>
          </w:pPr>
        </w:p>
      </w:tc>
    </w:tr>
    <w:tr w:rsidR="00DA036F" w14:paraId="2278D164" w14:textId="77777777" w:rsidTr="00DA036F">
      <w:tc>
        <w:tcPr>
          <w:tcW w:w="2756" w:type="dxa"/>
        </w:tcPr>
        <w:p w14:paraId="2466FAEE" w14:textId="77777777" w:rsidR="00DA036F" w:rsidRDefault="00875701">
          <w:pPr>
            <w:pStyle w:val="En-tte"/>
          </w:pPr>
          <w:fldSimple w:instr=" FILENAME   \* MERGEFORMAT ">
            <w:r w:rsidR="00961BF6">
              <w:rPr>
                <w:noProof/>
              </w:rPr>
              <w:t>Document1</w:t>
            </w:r>
          </w:fldSimple>
        </w:p>
      </w:tc>
      <w:tc>
        <w:tcPr>
          <w:tcW w:w="1122" w:type="dxa"/>
          <w:vAlign w:val="center"/>
        </w:tcPr>
        <w:p w14:paraId="1DB5381B" w14:textId="77777777" w:rsidR="00DA036F" w:rsidRDefault="00875701" w:rsidP="00DA036F">
          <w:pPr>
            <w:pStyle w:val="En-tte"/>
            <w:jc w:val="center"/>
          </w:pPr>
          <w:fldSimple w:instr=" USERINITIALS  CHENGAE \* Upper  \* MERGEFORMAT ">
            <w:r w:rsidR="00961BF6">
              <w:rPr>
                <w:noProof/>
              </w:rPr>
              <w:t>CHENGAE</w:t>
            </w:r>
          </w:fldSimple>
        </w:p>
      </w:tc>
      <w:tc>
        <w:tcPr>
          <w:tcW w:w="2643" w:type="dxa"/>
          <w:vAlign w:val="center"/>
        </w:tcPr>
        <w:p w14:paraId="4C362DC3" w14:textId="4F596DA5" w:rsidR="00DA036F" w:rsidRDefault="00DA036F" w:rsidP="00DA036F">
          <w:pPr>
            <w:pStyle w:val="En-tte"/>
            <w:jc w:val="center"/>
          </w:pPr>
          <w:r>
            <w:t xml:space="preserve">Mise à jour : </w:t>
          </w:r>
          <w:r>
            <w:fldChar w:fldCharType="begin"/>
          </w:r>
          <w:r>
            <w:instrText xml:space="preserve"> DATE  \@ "dd MMM. yy"  \* MERGEFORMAT </w:instrText>
          </w:r>
          <w:r>
            <w:fldChar w:fldCharType="separate"/>
          </w:r>
          <w:r w:rsidR="007856A3">
            <w:rPr>
              <w:noProof/>
            </w:rPr>
            <w:t>25 oct. 21</w:t>
          </w:r>
          <w:r>
            <w:fldChar w:fldCharType="end"/>
          </w:r>
        </w:p>
      </w:tc>
      <w:tc>
        <w:tcPr>
          <w:tcW w:w="3119" w:type="dxa"/>
          <w:vMerge/>
        </w:tcPr>
        <w:p w14:paraId="55867665" w14:textId="77777777" w:rsidR="00DA036F" w:rsidRDefault="00DA036F">
          <w:pPr>
            <w:pStyle w:val="En-tte"/>
          </w:pPr>
        </w:p>
      </w:tc>
    </w:tr>
  </w:tbl>
  <w:p w14:paraId="1005B4DC" w14:textId="77777777" w:rsidR="00C6729F" w:rsidRDefault="00C672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AD02" w14:textId="77953A53" w:rsidR="00875701" w:rsidRDefault="0085144A" w:rsidP="0085144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BE68ED" wp14:editId="4F63D57B">
          <wp:simplePos x="0" y="0"/>
          <wp:positionH relativeFrom="column">
            <wp:posOffset>5172710</wp:posOffset>
          </wp:positionH>
          <wp:positionV relativeFrom="paragraph">
            <wp:posOffset>-313055</wp:posOffset>
          </wp:positionV>
          <wp:extent cx="737870" cy="729442"/>
          <wp:effectExtent l="0" t="0" r="5080" b="0"/>
          <wp:wrapNone/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 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1" b="57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7294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167B">
      <w:t>CHENGAE</w:t>
    </w:r>
    <w:r>
      <w:tab/>
    </w:r>
    <w:sdt>
      <w:sdtPr>
        <w:alias w:val="Titre "/>
        <w:tag w:val=""/>
        <w:id w:val="-1217740412"/>
        <w:placeholder>
          <w:docPart w:val="624E5681366D4E04B5354FD6760324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167B">
          <w:t>Casse-brique</w:t>
        </w:r>
      </w:sdtContent>
    </w:sdt>
    <w:r>
      <w:t xml:space="preserve"> – </w:t>
    </w:r>
    <w:r w:rsidR="00260F17">
      <w:t>Mode d’emploi</w:t>
    </w:r>
  </w:p>
  <w:p w14:paraId="20C1B34C" w14:textId="77777777" w:rsidR="00896EF7" w:rsidRPr="00A05CF6" w:rsidRDefault="00896EF7" w:rsidP="00A05CF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640" w:type="dxa"/>
      <w:tblInd w:w="-289" w:type="dxa"/>
      <w:tblLayout w:type="fixed"/>
      <w:tblLook w:val="04A0" w:firstRow="1" w:lastRow="0" w:firstColumn="1" w:lastColumn="0" w:noHBand="0" w:noVBand="1"/>
    </w:tblPr>
    <w:tblGrid>
      <w:gridCol w:w="2756"/>
      <w:gridCol w:w="1122"/>
      <w:gridCol w:w="2643"/>
      <w:gridCol w:w="3119"/>
    </w:tblGrid>
    <w:tr w:rsidR="00DA036F" w14:paraId="17B23531" w14:textId="77777777" w:rsidTr="00420218">
      <w:trPr>
        <w:trHeight w:val="281"/>
      </w:trPr>
      <w:tc>
        <w:tcPr>
          <w:tcW w:w="2756" w:type="dxa"/>
          <w:tcBorders>
            <w:bottom w:val="nil"/>
            <w:right w:val="nil"/>
          </w:tcBorders>
        </w:tcPr>
        <w:p w14:paraId="0CC113A1" w14:textId="77777777" w:rsidR="00961BF6" w:rsidRDefault="00536813" w:rsidP="00961BF6">
          <w:pPr>
            <w:rPr>
              <w:noProof/>
              <w:vanish/>
              <w:color w:val="404040" w:themeColor="text1" w:themeTint="BF"/>
              <w:sz w:val="36"/>
              <w:szCs w:val="36"/>
            </w:rPr>
          </w:pPr>
          <w:r>
            <w:fldChar w:fldCharType="begin"/>
          </w:r>
          <w:r>
            <w:instrText xml:space="preserve"> REF  TypeDocument </w:instrText>
          </w:r>
          <w:r w:rsidR="00420218">
            <w:instrText xml:space="preserve"> \* MERGEFORMAT </w:instrText>
          </w:r>
          <w:r>
            <w:fldChar w:fldCharType="separate"/>
          </w:r>
          <w:sdt>
            <w:sdtPr>
              <w:rPr>
                <w:rStyle w:val="Style1"/>
              </w:rPr>
              <w:alias w:val="Type Du Document"/>
              <w:tag w:val="Type Du Document"/>
              <w:id w:val="-269702271"/>
              <w:showingPlcHdr/>
              <w:dropDownList>
                <w:listItem w:value="Choisissez un élément."/>
                <w:listItem w:displayText="JOURNAL DE PRATIQUE" w:value="JOURNAL DE PRATIQUE"/>
                <w:listItem w:displayText="DOCUMENTATION" w:value="DOCUMENTATION"/>
                <w:listItem w:displayText="CULTURE GENERAL" w:value="CULTURE GENERAL"/>
              </w:dropDownList>
            </w:sdtPr>
            <w:sdtEndPr>
              <w:rPr>
                <w:rStyle w:val="Style1"/>
              </w:rPr>
            </w:sdtEndPr>
            <w:sdtContent>
              <w:r w:rsidR="00961BF6" w:rsidRPr="002D5E7F">
                <w:rPr>
                  <w:rStyle w:val="Textedelespacerserv"/>
                </w:rPr>
                <w:t>Choisissez un élément.</w:t>
              </w:r>
            </w:sdtContent>
          </w:sdt>
        </w:p>
        <w:p w14:paraId="661AC4DA" w14:textId="77777777" w:rsidR="00DA036F" w:rsidRDefault="00536813" w:rsidP="00420218">
          <w:pPr>
            <w:pStyle w:val="En-tte"/>
          </w:pPr>
          <w:r>
            <w:fldChar w:fldCharType="end"/>
          </w:r>
        </w:p>
      </w:tc>
      <w:tc>
        <w:tcPr>
          <w:tcW w:w="3765" w:type="dxa"/>
          <w:gridSpan w:val="2"/>
          <w:tcBorders>
            <w:left w:val="nil"/>
            <w:bottom w:val="nil"/>
          </w:tcBorders>
        </w:tcPr>
        <w:p w14:paraId="2BFED655" w14:textId="77777777" w:rsidR="00DA036F" w:rsidRPr="00F45DC0" w:rsidRDefault="00DA036F" w:rsidP="00C6729F">
          <w:pPr>
            <w:pStyle w:val="En-tte"/>
            <w:jc w:val="right"/>
            <w:rPr>
              <w:sz w:val="20"/>
            </w:rPr>
          </w:pPr>
          <w:r w:rsidRPr="00F45DC0">
            <w:rPr>
              <w:sz w:val="20"/>
            </w:rPr>
            <w:t>INFORMATIQUE D’ENTREPRISE</w:t>
          </w:r>
        </w:p>
      </w:tc>
      <w:tc>
        <w:tcPr>
          <w:tcW w:w="3119" w:type="dxa"/>
          <w:vMerge w:val="restart"/>
          <w:vAlign w:val="center"/>
        </w:tcPr>
        <w:p w14:paraId="6A714D5F" w14:textId="77777777" w:rsidR="00DA036F" w:rsidRDefault="00DA036F" w:rsidP="00DA036F">
          <w:pPr>
            <w:pStyle w:val="En-tte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4E5AAF0" wp14:editId="59DBAE86">
                    <wp:extent cx="1807845" cy="614680"/>
                    <wp:effectExtent l="0" t="0" r="1905" b="0"/>
                    <wp:docPr id="35" name="Groupe 3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07845" cy="614680"/>
                              <a:chOff x="0" y="0"/>
                              <a:chExt cx="1807845" cy="615203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Image 3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7073" t="12594" b="12957"/>
                              <a:stretch/>
                            </pic:blipFill>
                            <pic:spPr bwMode="auto">
                              <a:xfrm>
                                <a:off x="381000" y="0"/>
                                <a:ext cx="140271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7" name="Image 3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952" t="-4241" r="8234"/>
                              <a:stretch/>
                            </pic:blipFill>
                            <pic:spPr bwMode="auto">
                              <a:xfrm>
                                <a:off x="0" y="291353"/>
                                <a:ext cx="180784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BD6773" id="Groupe 35" o:spid="_x0000_s1026" style="width:142.35pt;height:48.4pt;mso-position-horizontal-relative:char;mso-position-vertical-relative:line" coordsize="18078,6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36" o:spid="_x0000_s1027" type="#_x0000_t75" style="position:absolute;left:3810;width:14027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">
                      <v:imagedata r:id="rId3" o:title="" croptop="8254f" cropbottom="8491f" cropleft="17743f"/>
                    </v:shape>
                    <v:shape id="Image 37" o:spid="_x0000_s1028" type="#_x0000_t75" style="position:absolute;top:2913;width:18078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">
                      <v:imagedata r:id="rId4" o:title="" croptop="-2779f" cropleft="5211f" cropright="5396f"/>
                    </v:shape>
                    <w10:anchorlock/>
                  </v:group>
                </w:pict>
              </mc:Fallback>
            </mc:AlternateContent>
          </w:r>
        </w:p>
      </w:tc>
    </w:tr>
    <w:tr w:rsidR="00DA036F" w14:paraId="3868E685" w14:textId="77777777" w:rsidTr="00DA036F">
      <w:tc>
        <w:tcPr>
          <w:tcW w:w="6521" w:type="dxa"/>
          <w:gridSpan w:val="3"/>
          <w:tcBorders>
            <w:top w:val="nil"/>
          </w:tcBorders>
        </w:tcPr>
        <w:p w14:paraId="2AAF600F" w14:textId="76640408" w:rsidR="00961BF6" w:rsidRPr="00961BF6" w:rsidRDefault="00F45DC0" w:rsidP="00961BF6">
          <w:pPr>
            <w:spacing w:before="120"/>
            <w:rPr>
              <w:rFonts w:eastAsiaTheme="majorEastAsia" w:cstheme="minorHAnsi"/>
              <w:color w:val="262626" w:themeColor="text1" w:themeTint="D9"/>
              <w:sz w:val="32"/>
              <w:szCs w:val="32"/>
            </w:rPr>
          </w:pPr>
          <w:r w:rsidRPr="004E74D2">
            <w:rPr>
              <w:rFonts w:cstheme="minorHAnsi"/>
              <w:sz w:val="32"/>
              <w:szCs w:val="32"/>
            </w:rPr>
            <w:fldChar w:fldCharType="begin"/>
          </w:r>
          <w:r w:rsidRPr="004E74D2">
            <w:rPr>
              <w:rFonts w:cstheme="minorHAnsi"/>
              <w:sz w:val="32"/>
              <w:szCs w:val="32"/>
            </w:rPr>
            <w:instrText xml:space="preserve"> REF  TitrePrincipale \* FirstCap  \* MERGEFORMAT </w:instrText>
          </w:r>
          <w:r w:rsidRPr="004E74D2">
            <w:rPr>
              <w:rFonts w:cstheme="minorHAnsi"/>
              <w:sz w:val="32"/>
              <w:szCs w:val="32"/>
            </w:rPr>
            <w:fldChar w:fldCharType="separate"/>
          </w:r>
          <w:sdt>
            <w:sdtPr>
              <w:rPr>
                <w:rFonts w:eastAsiaTheme="majorEastAsia" w:cstheme="minorHAnsi"/>
                <w:color w:val="262626" w:themeColor="text1" w:themeTint="D9"/>
                <w:sz w:val="32"/>
                <w:szCs w:val="32"/>
              </w:rPr>
              <w:alias w:val="Titre"/>
              <w:tag w:val=""/>
              <w:id w:val="-111359380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E167B">
                <w:rPr>
                  <w:rFonts w:eastAsiaTheme="majorEastAsia" w:cstheme="minorHAnsi"/>
                  <w:color w:val="262626" w:themeColor="text1" w:themeTint="D9"/>
                  <w:sz w:val="32"/>
                  <w:szCs w:val="32"/>
                </w:rPr>
                <w:t>Casse-brique</w:t>
              </w:r>
            </w:sdtContent>
          </w:sdt>
        </w:p>
        <w:p w14:paraId="2504EF53" w14:textId="77777777" w:rsidR="00DA036F" w:rsidRPr="004E74D2" w:rsidRDefault="00F45DC0" w:rsidP="008E6AD9">
          <w:pPr>
            <w:spacing w:before="120"/>
            <w:rPr>
              <w:rFonts w:cstheme="minorHAnsi"/>
              <w:sz w:val="32"/>
              <w:szCs w:val="32"/>
            </w:rPr>
          </w:pPr>
          <w:r w:rsidRPr="004E74D2">
            <w:rPr>
              <w:rFonts w:cstheme="minorHAnsi"/>
              <w:sz w:val="32"/>
              <w:szCs w:val="32"/>
            </w:rPr>
            <w:fldChar w:fldCharType="end"/>
          </w:r>
          <w:r w:rsidR="002A66D1" w:rsidRPr="004E74D2">
            <w:rPr>
              <w:rFonts w:cstheme="minorHAnsi"/>
              <w:sz w:val="32"/>
              <w:szCs w:val="32"/>
            </w:rPr>
            <w:fldChar w:fldCharType="begin"/>
          </w:r>
          <w:r w:rsidR="002A66D1" w:rsidRPr="004E74D2">
            <w:rPr>
              <w:rFonts w:cstheme="minorHAnsi"/>
              <w:sz w:val="32"/>
              <w:szCs w:val="32"/>
            </w:rPr>
            <w:instrText xml:space="preserve"> TITLE   \* MERGEFORMAT </w:instrText>
          </w:r>
          <w:r w:rsidR="002A66D1" w:rsidRPr="004E74D2">
            <w:rPr>
              <w:rFonts w:cstheme="minorHAnsi"/>
              <w:sz w:val="32"/>
              <w:szCs w:val="32"/>
            </w:rPr>
            <w:fldChar w:fldCharType="separate"/>
          </w:r>
          <w:r w:rsidR="00961BF6">
            <w:rPr>
              <w:rFonts w:cstheme="minorHAnsi"/>
              <w:sz w:val="32"/>
              <w:szCs w:val="32"/>
            </w:rPr>
            <w:t>[Titre du document]</w:t>
          </w:r>
          <w:r w:rsidR="002A66D1" w:rsidRPr="004E74D2">
            <w:rPr>
              <w:rFonts w:cstheme="minorHAnsi"/>
              <w:sz w:val="32"/>
              <w:szCs w:val="32"/>
            </w:rPr>
            <w:fldChar w:fldCharType="end"/>
          </w:r>
          <w:r w:rsidR="004F403B" w:rsidRPr="004E74D2">
            <w:rPr>
              <w:rFonts w:cstheme="minorHAnsi"/>
              <w:sz w:val="32"/>
              <w:szCs w:val="32"/>
            </w:rPr>
            <w:fldChar w:fldCharType="begin"/>
          </w:r>
          <w:r w:rsidR="004F403B" w:rsidRPr="004E74D2">
            <w:rPr>
              <w:rFonts w:cstheme="minorHAnsi"/>
              <w:sz w:val="32"/>
              <w:szCs w:val="32"/>
            </w:rPr>
            <w:instrText xml:space="preserve"> SUBJECT  \* FirstCap </w:instrText>
          </w:r>
          <w:r w:rsidR="004F403B" w:rsidRPr="004E74D2">
            <w:rPr>
              <w:rFonts w:cstheme="minorHAnsi"/>
              <w:sz w:val="32"/>
              <w:szCs w:val="32"/>
            </w:rPr>
            <w:fldChar w:fldCharType="end"/>
          </w:r>
          <w:r w:rsidR="00AB1232" w:rsidRPr="004E74D2">
            <w:rPr>
              <w:rFonts w:cstheme="minorHAnsi"/>
              <w:sz w:val="32"/>
              <w:szCs w:val="32"/>
            </w:rPr>
            <w:fldChar w:fldCharType="begin"/>
          </w:r>
          <w:r w:rsidR="00AB1232" w:rsidRPr="004E74D2">
            <w:rPr>
              <w:rFonts w:cstheme="minorHAnsi"/>
              <w:sz w:val="32"/>
              <w:szCs w:val="32"/>
            </w:rPr>
            <w:instrText xml:space="preserve"> SUBJECT   \* MERGEFORMAT </w:instrText>
          </w:r>
          <w:r w:rsidR="00AB1232" w:rsidRPr="004E74D2">
            <w:rPr>
              <w:rFonts w:cstheme="minorHAnsi"/>
              <w:sz w:val="32"/>
              <w:szCs w:val="32"/>
            </w:rPr>
            <w:fldChar w:fldCharType="end"/>
          </w:r>
          <w:r w:rsidR="00DA036F" w:rsidRPr="004E74D2">
            <w:rPr>
              <w:rFonts w:cstheme="minorHAnsi"/>
              <w:sz w:val="32"/>
              <w:szCs w:val="32"/>
            </w:rPr>
            <w:fldChar w:fldCharType="begin"/>
          </w:r>
          <w:r w:rsidR="00DA036F" w:rsidRPr="004E74D2">
            <w:rPr>
              <w:rFonts w:cstheme="minorHAnsi"/>
              <w:sz w:val="32"/>
              <w:szCs w:val="32"/>
            </w:rPr>
            <w:instrText xml:space="preserve"> TITLE   \* MERGEFORMAT </w:instrText>
          </w:r>
          <w:r w:rsidR="00DA036F" w:rsidRPr="004E74D2">
            <w:rPr>
              <w:rFonts w:cstheme="minorHAnsi"/>
              <w:sz w:val="32"/>
              <w:szCs w:val="32"/>
            </w:rPr>
            <w:fldChar w:fldCharType="separate"/>
          </w:r>
          <w:r w:rsidR="00961BF6">
            <w:rPr>
              <w:rFonts w:cstheme="minorHAnsi"/>
              <w:sz w:val="32"/>
              <w:szCs w:val="32"/>
            </w:rPr>
            <w:t>[Titre du document]</w:t>
          </w:r>
          <w:r w:rsidR="00DA036F" w:rsidRPr="004E74D2">
            <w:rPr>
              <w:rFonts w:cstheme="minorHAnsi"/>
              <w:sz w:val="32"/>
              <w:szCs w:val="32"/>
            </w:rPr>
            <w:fldChar w:fldCharType="end"/>
          </w:r>
        </w:p>
      </w:tc>
      <w:tc>
        <w:tcPr>
          <w:tcW w:w="3119" w:type="dxa"/>
          <w:vMerge/>
          <w:vAlign w:val="center"/>
        </w:tcPr>
        <w:p w14:paraId="495E0EC1" w14:textId="77777777" w:rsidR="00DA036F" w:rsidRDefault="00DA036F" w:rsidP="00DA036F">
          <w:pPr>
            <w:pStyle w:val="En-tte"/>
            <w:jc w:val="center"/>
          </w:pPr>
        </w:p>
      </w:tc>
    </w:tr>
    <w:tr w:rsidR="00DA036F" w14:paraId="6C219FB3" w14:textId="77777777" w:rsidTr="00DA036F">
      <w:tc>
        <w:tcPr>
          <w:tcW w:w="2756" w:type="dxa"/>
        </w:tcPr>
        <w:p w14:paraId="2B603F14" w14:textId="77777777" w:rsidR="00DA036F" w:rsidRDefault="007805ED">
          <w:pPr>
            <w:pStyle w:val="En-tte"/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FILENAME \* MERGEFORMAT </w:instrText>
          </w:r>
          <w:r>
            <w:rPr>
              <w:sz w:val="20"/>
            </w:rPr>
            <w:fldChar w:fldCharType="separate"/>
          </w:r>
          <w:r w:rsidR="00961BF6">
            <w:rPr>
              <w:noProof/>
              <w:sz w:val="20"/>
            </w:rPr>
            <w:t>Document1</w:t>
          </w:r>
          <w:r>
            <w:rPr>
              <w:sz w:val="20"/>
            </w:rPr>
            <w:fldChar w:fldCharType="end"/>
          </w:r>
          <w:r w:rsidR="00FD49D6">
            <w:rPr>
              <w:sz w:val="20"/>
            </w:rPr>
            <w:fldChar w:fldCharType="begin"/>
          </w:r>
          <w:r w:rsidR="00FD49D6">
            <w:rPr>
              <w:sz w:val="20"/>
            </w:rPr>
            <w:instrText xml:space="preserve"> COMMENTS   \* MERGEFORMAT </w:instrText>
          </w:r>
          <w:r w:rsidR="00FD49D6">
            <w:rPr>
              <w:sz w:val="20"/>
            </w:rPr>
            <w:fldChar w:fldCharType="end"/>
          </w:r>
          <w:r w:rsidR="00FD49D6">
            <w:rPr>
              <w:sz w:val="20"/>
            </w:rPr>
            <w:fldChar w:fldCharType="begin"/>
          </w:r>
          <w:r w:rsidR="00FD49D6">
            <w:rPr>
              <w:sz w:val="20"/>
            </w:rPr>
            <w:instrText xml:space="preserve"> COMMENTS  \* FirstCap  \* MERGEFORMAT </w:instrText>
          </w:r>
          <w:r w:rsidR="00FD49D6">
            <w:rPr>
              <w:sz w:val="20"/>
            </w:rPr>
            <w:fldChar w:fldCharType="end"/>
          </w:r>
        </w:p>
      </w:tc>
      <w:tc>
        <w:tcPr>
          <w:tcW w:w="1122" w:type="dxa"/>
          <w:vAlign w:val="center"/>
        </w:tcPr>
        <w:p w14:paraId="2660B60A" w14:textId="77777777" w:rsidR="00DA036F" w:rsidRDefault="00DA036F" w:rsidP="00DA036F">
          <w:pPr>
            <w:pStyle w:val="En-tte"/>
            <w:jc w:val="center"/>
          </w:pPr>
          <w:r w:rsidRPr="000C2881">
            <w:rPr>
              <w:sz w:val="20"/>
            </w:rPr>
            <w:fldChar w:fldCharType="begin"/>
          </w:r>
          <w:r w:rsidRPr="000C2881">
            <w:rPr>
              <w:sz w:val="20"/>
            </w:rPr>
            <w:instrText xml:space="preserve"> USERINITIALS  CHENGAE \* Upper  \* MERGEFORMAT </w:instrText>
          </w:r>
          <w:r w:rsidRPr="000C2881">
            <w:rPr>
              <w:sz w:val="20"/>
            </w:rPr>
            <w:fldChar w:fldCharType="separate"/>
          </w:r>
          <w:r w:rsidR="00961BF6">
            <w:rPr>
              <w:noProof/>
              <w:sz w:val="20"/>
            </w:rPr>
            <w:t>CHENGAE</w:t>
          </w:r>
          <w:r w:rsidRPr="000C2881">
            <w:rPr>
              <w:sz w:val="20"/>
            </w:rPr>
            <w:fldChar w:fldCharType="end"/>
          </w:r>
        </w:p>
      </w:tc>
      <w:tc>
        <w:tcPr>
          <w:tcW w:w="2643" w:type="dxa"/>
          <w:vAlign w:val="center"/>
        </w:tcPr>
        <w:p w14:paraId="673453F4" w14:textId="5E472C73" w:rsidR="00DA036F" w:rsidRPr="000C2881" w:rsidRDefault="00DA036F" w:rsidP="00DA036F">
          <w:pPr>
            <w:pStyle w:val="En-tte"/>
            <w:jc w:val="center"/>
            <w:rPr>
              <w:sz w:val="20"/>
            </w:rPr>
          </w:pPr>
          <w:r w:rsidRPr="000C2881">
            <w:rPr>
              <w:sz w:val="20"/>
            </w:rPr>
            <w:t xml:space="preserve">Mise à jour : </w:t>
          </w:r>
          <w:r w:rsidRPr="000C2881">
            <w:rPr>
              <w:sz w:val="20"/>
            </w:rPr>
            <w:fldChar w:fldCharType="begin"/>
          </w:r>
          <w:r w:rsidRPr="000C2881">
            <w:rPr>
              <w:sz w:val="20"/>
            </w:rPr>
            <w:instrText xml:space="preserve"> DATE  \@ "dd MMM. yy"  \* MERGEFORMAT </w:instrText>
          </w:r>
          <w:r w:rsidRPr="000C2881">
            <w:rPr>
              <w:sz w:val="20"/>
            </w:rPr>
            <w:fldChar w:fldCharType="separate"/>
          </w:r>
          <w:r w:rsidR="007856A3">
            <w:rPr>
              <w:noProof/>
              <w:sz w:val="20"/>
            </w:rPr>
            <w:t>25 oct. 21</w:t>
          </w:r>
          <w:r w:rsidRPr="000C2881">
            <w:rPr>
              <w:sz w:val="20"/>
            </w:rPr>
            <w:fldChar w:fldCharType="end"/>
          </w:r>
        </w:p>
      </w:tc>
      <w:tc>
        <w:tcPr>
          <w:tcW w:w="3119" w:type="dxa"/>
          <w:vMerge/>
        </w:tcPr>
        <w:p w14:paraId="5D85ABEE" w14:textId="77777777" w:rsidR="00DA036F" w:rsidRDefault="00DA036F">
          <w:pPr>
            <w:pStyle w:val="En-tte"/>
          </w:pPr>
        </w:p>
      </w:tc>
    </w:tr>
  </w:tbl>
  <w:p w14:paraId="60F898DA" w14:textId="77777777" w:rsidR="00DA036F" w:rsidRDefault="00DA0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8E2"/>
    <w:multiLevelType w:val="hybridMultilevel"/>
    <w:tmpl w:val="7C7061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3480"/>
    <w:multiLevelType w:val="hybridMultilevel"/>
    <w:tmpl w:val="2A461D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4228"/>
    <w:multiLevelType w:val="hybridMultilevel"/>
    <w:tmpl w:val="5BC4D65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B1521"/>
    <w:multiLevelType w:val="hybridMultilevel"/>
    <w:tmpl w:val="6C243324"/>
    <w:lvl w:ilvl="0" w:tplc="D11EF6D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1AE5"/>
    <w:multiLevelType w:val="hybridMultilevel"/>
    <w:tmpl w:val="EAF441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715"/>
    <w:multiLevelType w:val="hybridMultilevel"/>
    <w:tmpl w:val="F888FCFA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3145B"/>
    <w:multiLevelType w:val="hybridMultilevel"/>
    <w:tmpl w:val="2612F262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2274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BD0543"/>
    <w:multiLevelType w:val="hybridMultilevel"/>
    <w:tmpl w:val="120CC3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C1544"/>
    <w:multiLevelType w:val="hybridMultilevel"/>
    <w:tmpl w:val="0BD677E8"/>
    <w:lvl w:ilvl="0" w:tplc="100C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AFD74D9"/>
    <w:multiLevelType w:val="hybridMultilevel"/>
    <w:tmpl w:val="1990FE8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83A80"/>
    <w:multiLevelType w:val="hybridMultilevel"/>
    <w:tmpl w:val="EA50AA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97D76"/>
    <w:multiLevelType w:val="hybridMultilevel"/>
    <w:tmpl w:val="BE682C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C38B0"/>
    <w:multiLevelType w:val="hybridMultilevel"/>
    <w:tmpl w:val="FFC009A2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16917EB"/>
    <w:multiLevelType w:val="hybridMultilevel"/>
    <w:tmpl w:val="BC5800FA"/>
    <w:lvl w:ilvl="0" w:tplc="CA3E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19E0"/>
    <w:multiLevelType w:val="hybridMultilevel"/>
    <w:tmpl w:val="72C2F30C"/>
    <w:lvl w:ilvl="0" w:tplc="100C000F">
      <w:start w:val="1"/>
      <w:numFmt w:val="decimal"/>
      <w:lvlText w:val="%1."/>
      <w:lvlJc w:val="left"/>
      <w:pPr>
        <w:ind w:left="1296" w:hanging="360"/>
      </w:pPr>
    </w:lvl>
    <w:lvl w:ilvl="1" w:tplc="100C0019" w:tentative="1">
      <w:start w:val="1"/>
      <w:numFmt w:val="lowerLetter"/>
      <w:lvlText w:val="%2."/>
      <w:lvlJc w:val="left"/>
      <w:pPr>
        <w:ind w:left="2016" w:hanging="360"/>
      </w:pPr>
    </w:lvl>
    <w:lvl w:ilvl="2" w:tplc="100C001B" w:tentative="1">
      <w:start w:val="1"/>
      <w:numFmt w:val="lowerRoman"/>
      <w:lvlText w:val="%3."/>
      <w:lvlJc w:val="right"/>
      <w:pPr>
        <w:ind w:left="2736" w:hanging="180"/>
      </w:pPr>
    </w:lvl>
    <w:lvl w:ilvl="3" w:tplc="100C000F" w:tentative="1">
      <w:start w:val="1"/>
      <w:numFmt w:val="decimal"/>
      <w:lvlText w:val="%4."/>
      <w:lvlJc w:val="left"/>
      <w:pPr>
        <w:ind w:left="3456" w:hanging="360"/>
      </w:pPr>
    </w:lvl>
    <w:lvl w:ilvl="4" w:tplc="100C0019" w:tentative="1">
      <w:start w:val="1"/>
      <w:numFmt w:val="lowerLetter"/>
      <w:lvlText w:val="%5."/>
      <w:lvlJc w:val="left"/>
      <w:pPr>
        <w:ind w:left="4176" w:hanging="360"/>
      </w:pPr>
    </w:lvl>
    <w:lvl w:ilvl="5" w:tplc="100C001B" w:tentative="1">
      <w:start w:val="1"/>
      <w:numFmt w:val="lowerRoman"/>
      <w:lvlText w:val="%6."/>
      <w:lvlJc w:val="right"/>
      <w:pPr>
        <w:ind w:left="4896" w:hanging="180"/>
      </w:pPr>
    </w:lvl>
    <w:lvl w:ilvl="6" w:tplc="100C000F" w:tentative="1">
      <w:start w:val="1"/>
      <w:numFmt w:val="decimal"/>
      <w:lvlText w:val="%7."/>
      <w:lvlJc w:val="left"/>
      <w:pPr>
        <w:ind w:left="5616" w:hanging="360"/>
      </w:pPr>
    </w:lvl>
    <w:lvl w:ilvl="7" w:tplc="100C0019" w:tentative="1">
      <w:start w:val="1"/>
      <w:numFmt w:val="lowerLetter"/>
      <w:lvlText w:val="%8."/>
      <w:lvlJc w:val="left"/>
      <w:pPr>
        <w:ind w:left="6336" w:hanging="360"/>
      </w:pPr>
    </w:lvl>
    <w:lvl w:ilvl="8" w:tplc="10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47177872"/>
    <w:multiLevelType w:val="hybridMultilevel"/>
    <w:tmpl w:val="D94A8B32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14191"/>
    <w:multiLevelType w:val="hybridMultilevel"/>
    <w:tmpl w:val="F2DC9C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26A83"/>
    <w:multiLevelType w:val="hybridMultilevel"/>
    <w:tmpl w:val="665EC1D0"/>
    <w:lvl w:ilvl="0" w:tplc="D90E82D8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54AA"/>
    <w:multiLevelType w:val="hybridMultilevel"/>
    <w:tmpl w:val="5DACEF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21646"/>
    <w:multiLevelType w:val="hybridMultilevel"/>
    <w:tmpl w:val="50A4372E"/>
    <w:lvl w:ilvl="0" w:tplc="10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5951BA2"/>
    <w:multiLevelType w:val="hybridMultilevel"/>
    <w:tmpl w:val="8A96307A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785F23E7"/>
    <w:multiLevelType w:val="hybridMultilevel"/>
    <w:tmpl w:val="3AD2049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E02FF"/>
    <w:multiLevelType w:val="hybridMultilevel"/>
    <w:tmpl w:val="4FCA54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8399A"/>
    <w:multiLevelType w:val="hybridMultilevel"/>
    <w:tmpl w:val="0F98BB74"/>
    <w:lvl w:ilvl="0" w:tplc="08BA31B0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E165F85"/>
    <w:multiLevelType w:val="hybridMultilevel"/>
    <w:tmpl w:val="61D4575E"/>
    <w:lvl w:ilvl="0" w:tplc="100C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6" w15:restartNumberingAfterBreak="0">
    <w:nsid w:val="7EC64FE1"/>
    <w:multiLevelType w:val="hybridMultilevel"/>
    <w:tmpl w:val="73760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12"/>
  </w:num>
  <w:num w:numId="5">
    <w:abstractNumId w:val="23"/>
  </w:num>
  <w:num w:numId="6">
    <w:abstractNumId w:val="14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19"/>
  </w:num>
  <w:num w:numId="12">
    <w:abstractNumId w:val="10"/>
  </w:num>
  <w:num w:numId="13">
    <w:abstractNumId w:val="21"/>
  </w:num>
  <w:num w:numId="14">
    <w:abstractNumId w:val="25"/>
  </w:num>
  <w:num w:numId="15">
    <w:abstractNumId w:val="15"/>
  </w:num>
  <w:num w:numId="16">
    <w:abstractNumId w:val="13"/>
  </w:num>
  <w:num w:numId="17">
    <w:abstractNumId w:val="9"/>
  </w:num>
  <w:num w:numId="18">
    <w:abstractNumId w:val="20"/>
  </w:num>
  <w:num w:numId="19">
    <w:abstractNumId w:val="26"/>
  </w:num>
  <w:num w:numId="20">
    <w:abstractNumId w:val="4"/>
  </w:num>
  <w:num w:numId="21">
    <w:abstractNumId w:val="5"/>
  </w:num>
  <w:num w:numId="22">
    <w:abstractNumId w:val="16"/>
  </w:num>
  <w:num w:numId="23">
    <w:abstractNumId w:val="18"/>
  </w:num>
  <w:num w:numId="24">
    <w:abstractNumId w:val="6"/>
  </w:num>
  <w:num w:numId="25">
    <w:abstractNumId w:val="17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1024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F6"/>
    <w:rsid w:val="000007F9"/>
    <w:rsid w:val="00001EAC"/>
    <w:rsid w:val="00010EFF"/>
    <w:rsid w:val="00015F06"/>
    <w:rsid w:val="0001716C"/>
    <w:rsid w:val="00020928"/>
    <w:rsid w:val="00023DED"/>
    <w:rsid w:val="00026353"/>
    <w:rsid w:val="000303BE"/>
    <w:rsid w:val="000361CE"/>
    <w:rsid w:val="0007360F"/>
    <w:rsid w:val="00075387"/>
    <w:rsid w:val="0008442D"/>
    <w:rsid w:val="00084E65"/>
    <w:rsid w:val="00086495"/>
    <w:rsid w:val="00095682"/>
    <w:rsid w:val="000A3692"/>
    <w:rsid w:val="000A56EB"/>
    <w:rsid w:val="000A6C67"/>
    <w:rsid w:val="000B1DB1"/>
    <w:rsid w:val="000B2804"/>
    <w:rsid w:val="000B715A"/>
    <w:rsid w:val="000C2881"/>
    <w:rsid w:val="000C3D8A"/>
    <w:rsid w:val="000D404B"/>
    <w:rsid w:val="000D4278"/>
    <w:rsid w:val="000E5263"/>
    <w:rsid w:val="000E5289"/>
    <w:rsid w:val="000F00FA"/>
    <w:rsid w:val="000F10CF"/>
    <w:rsid w:val="00101E35"/>
    <w:rsid w:val="0010220D"/>
    <w:rsid w:val="00106781"/>
    <w:rsid w:val="00137353"/>
    <w:rsid w:val="00151D21"/>
    <w:rsid w:val="00155F83"/>
    <w:rsid w:val="0016091B"/>
    <w:rsid w:val="00172887"/>
    <w:rsid w:val="001755BD"/>
    <w:rsid w:val="00183414"/>
    <w:rsid w:val="00186BCF"/>
    <w:rsid w:val="001903EA"/>
    <w:rsid w:val="00191DAE"/>
    <w:rsid w:val="001A34D9"/>
    <w:rsid w:val="001A4285"/>
    <w:rsid w:val="001A6F32"/>
    <w:rsid w:val="001B0D4F"/>
    <w:rsid w:val="001B5C3F"/>
    <w:rsid w:val="001C0A0F"/>
    <w:rsid w:val="001C408E"/>
    <w:rsid w:val="001D1EC8"/>
    <w:rsid w:val="001D5FFD"/>
    <w:rsid w:val="001F4759"/>
    <w:rsid w:val="001F5356"/>
    <w:rsid w:val="00204316"/>
    <w:rsid w:val="002110D3"/>
    <w:rsid w:val="00215521"/>
    <w:rsid w:val="00222859"/>
    <w:rsid w:val="00223BB3"/>
    <w:rsid w:val="002269A0"/>
    <w:rsid w:val="00232A82"/>
    <w:rsid w:val="00242D5E"/>
    <w:rsid w:val="0024700F"/>
    <w:rsid w:val="0025631D"/>
    <w:rsid w:val="00260F17"/>
    <w:rsid w:val="00263EC2"/>
    <w:rsid w:val="00267272"/>
    <w:rsid w:val="002736CF"/>
    <w:rsid w:val="002756C3"/>
    <w:rsid w:val="00280C5B"/>
    <w:rsid w:val="00291F43"/>
    <w:rsid w:val="002A2B7E"/>
    <w:rsid w:val="002A3A76"/>
    <w:rsid w:val="002A66D1"/>
    <w:rsid w:val="002B0335"/>
    <w:rsid w:val="002B5BCB"/>
    <w:rsid w:val="002C2241"/>
    <w:rsid w:val="002C4938"/>
    <w:rsid w:val="002C5A19"/>
    <w:rsid w:val="002E3B37"/>
    <w:rsid w:val="002F024F"/>
    <w:rsid w:val="00306C69"/>
    <w:rsid w:val="0031017E"/>
    <w:rsid w:val="003117F3"/>
    <w:rsid w:val="00317077"/>
    <w:rsid w:val="00327FEF"/>
    <w:rsid w:val="00331806"/>
    <w:rsid w:val="003379BE"/>
    <w:rsid w:val="00354245"/>
    <w:rsid w:val="00356088"/>
    <w:rsid w:val="003915F3"/>
    <w:rsid w:val="00392886"/>
    <w:rsid w:val="003931E6"/>
    <w:rsid w:val="003A1C58"/>
    <w:rsid w:val="003A4A19"/>
    <w:rsid w:val="003B2E5A"/>
    <w:rsid w:val="003B45DF"/>
    <w:rsid w:val="003C7C5F"/>
    <w:rsid w:val="003D11DC"/>
    <w:rsid w:val="003D1CDE"/>
    <w:rsid w:val="003D2E2E"/>
    <w:rsid w:val="003D4A09"/>
    <w:rsid w:val="003D6327"/>
    <w:rsid w:val="003E01E6"/>
    <w:rsid w:val="003E7B34"/>
    <w:rsid w:val="00400B32"/>
    <w:rsid w:val="00405411"/>
    <w:rsid w:val="00406140"/>
    <w:rsid w:val="004102C7"/>
    <w:rsid w:val="00420218"/>
    <w:rsid w:val="00421F63"/>
    <w:rsid w:val="00431A49"/>
    <w:rsid w:val="00442CB1"/>
    <w:rsid w:val="004466C6"/>
    <w:rsid w:val="0045232C"/>
    <w:rsid w:val="00452BAD"/>
    <w:rsid w:val="00460AA4"/>
    <w:rsid w:val="004664A5"/>
    <w:rsid w:val="0047142C"/>
    <w:rsid w:val="0047171B"/>
    <w:rsid w:val="00475CEE"/>
    <w:rsid w:val="00476CB8"/>
    <w:rsid w:val="004901A7"/>
    <w:rsid w:val="00490303"/>
    <w:rsid w:val="00490436"/>
    <w:rsid w:val="00492945"/>
    <w:rsid w:val="0049467D"/>
    <w:rsid w:val="00494B7F"/>
    <w:rsid w:val="004B2263"/>
    <w:rsid w:val="004D32FF"/>
    <w:rsid w:val="004E09C0"/>
    <w:rsid w:val="004E67B8"/>
    <w:rsid w:val="004E7475"/>
    <w:rsid w:val="004E74D2"/>
    <w:rsid w:val="004F403B"/>
    <w:rsid w:val="00515082"/>
    <w:rsid w:val="00515E8C"/>
    <w:rsid w:val="00522378"/>
    <w:rsid w:val="00523985"/>
    <w:rsid w:val="00533E84"/>
    <w:rsid w:val="005366D1"/>
    <w:rsid w:val="00536813"/>
    <w:rsid w:val="00536E49"/>
    <w:rsid w:val="00543CC2"/>
    <w:rsid w:val="00547FCD"/>
    <w:rsid w:val="00556EAC"/>
    <w:rsid w:val="005570F4"/>
    <w:rsid w:val="005679C8"/>
    <w:rsid w:val="005827B1"/>
    <w:rsid w:val="005840CB"/>
    <w:rsid w:val="005864AC"/>
    <w:rsid w:val="00592350"/>
    <w:rsid w:val="005A280E"/>
    <w:rsid w:val="005A5B3F"/>
    <w:rsid w:val="005B1FD0"/>
    <w:rsid w:val="005B6668"/>
    <w:rsid w:val="005C114C"/>
    <w:rsid w:val="005C619C"/>
    <w:rsid w:val="005C6303"/>
    <w:rsid w:val="005D6D16"/>
    <w:rsid w:val="005E0847"/>
    <w:rsid w:val="005E4480"/>
    <w:rsid w:val="005F4B35"/>
    <w:rsid w:val="00612623"/>
    <w:rsid w:val="00612F84"/>
    <w:rsid w:val="0063270A"/>
    <w:rsid w:val="00632834"/>
    <w:rsid w:val="006349A0"/>
    <w:rsid w:val="00640941"/>
    <w:rsid w:val="006413A6"/>
    <w:rsid w:val="00641B52"/>
    <w:rsid w:val="00664A43"/>
    <w:rsid w:val="006668D3"/>
    <w:rsid w:val="00675DD2"/>
    <w:rsid w:val="0068437D"/>
    <w:rsid w:val="0069171B"/>
    <w:rsid w:val="00693312"/>
    <w:rsid w:val="006A0AF4"/>
    <w:rsid w:val="006C06AF"/>
    <w:rsid w:val="006C48AB"/>
    <w:rsid w:val="006C5D54"/>
    <w:rsid w:val="006D09B5"/>
    <w:rsid w:val="006E63DA"/>
    <w:rsid w:val="006E70D4"/>
    <w:rsid w:val="006F07D1"/>
    <w:rsid w:val="006F519B"/>
    <w:rsid w:val="006F6196"/>
    <w:rsid w:val="006F634F"/>
    <w:rsid w:val="006F7DD7"/>
    <w:rsid w:val="007108A1"/>
    <w:rsid w:val="00711C1C"/>
    <w:rsid w:val="00711EA7"/>
    <w:rsid w:val="00715BF5"/>
    <w:rsid w:val="00723E38"/>
    <w:rsid w:val="007477F0"/>
    <w:rsid w:val="00756E16"/>
    <w:rsid w:val="00757AEF"/>
    <w:rsid w:val="00770994"/>
    <w:rsid w:val="007805ED"/>
    <w:rsid w:val="007825EB"/>
    <w:rsid w:val="007856A3"/>
    <w:rsid w:val="00785CCA"/>
    <w:rsid w:val="00792442"/>
    <w:rsid w:val="007A340B"/>
    <w:rsid w:val="007A36F8"/>
    <w:rsid w:val="007A492A"/>
    <w:rsid w:val="007A49B4"/>
    <w:rsid w:val="007A5EE2"/>
    <w:rsid w:val="007A7DDC"/>
    <w:rsid w:val="007D1499"/>
    <w:rsid w:val="007F2E07"/>
    <w:rsid w:val="007F3A9E"/>
    <w:rsid w:val="007F3AF5"/>
    <w:rsid w:val="00820F21"/>
    <w:rsid w:val="0083136F"/>
    <w:rsid w:val="00832AA7"/>
    <w:rsid w:val="00833051"/>
    <w:rsid w:val="0083482A"/>
    <w:rsid w:val="008373AF"/>
    <w:rsid w:val="00841D86"/>
    <w:rsid w:val="00843FE9"/>
    <w:rsid w:val="008447EA"/>
    <w:rsid w:val="0085144A"/>
    <w:rsid w:val="00871035"/>
    <w:rsid w:val="00875701"/>
    <w:rsid w:val="00876A4A"/>
    <w:rsid w:val="008808F9"/>
    <w:rsid w:val="00891AC5"/>
    <w:rsid w:val="0089334A"/>
    <w:rsid w:val="00896EF7"/>
    <w:rsid w:val="008B0A32"/>
    <w:rsid w:val="008B2C18"/>
    <w:rsid w:val="008B5BEE"/>
    <w:rsid w:val="008D37CD"/>
    <w:rsid w:val="008D4664"/>
    <w:rsid w:val="008E0BCE"/>
    <w:rsid w:val="008E266E"/>
    <w:rsid w:val="008E6AD9"/>
    <w:rsid w:val="0090321C"/>
    <w:rsid w:val="00903757"/>
    <w:rsid w:val="00903A57"/>
    <w:rsid w:val="00907EA5"/>
    <w:rsid w:val="0091232A"/>
    <w:rsid w:val="00920BD5"/>
    <w:rsid w:val="009222E9"/>
    <w:rsid w:val="009240DF"/>
    <w:rsid w:val="00941581"/>
    <w:rsid w:val="00941699"/>
    <w:rsid w:val="00961299"/>
    <w:rsid w:val="0096182A"/>
    <w:rsid w:val="00961BF6"/>
    <w:rsid w:val="00961C47"/>
    <w:rsid w:val="00963EEC"/>
    <w:rsid w:val="009813B4"/>
    <w:rsid w:val="009826CB"/>
    <w:rsid w:val="009870AD"/>
    <w:rsid w:val="00991625"/>
    <w:rsid w:val="009978C8"/>
    <w:rsid w:val="009A0554"/>
    <w:rsid w:val="009A0FE2"/>
    <w:rsid w:val="009A1172"/>
    <w:rsid w:val="009A14C5"/>
    <w:rsid w:val="009A23A5"/>
    <w:rsid w:val="009A584A"/>
    <w:rsid w:val="009A65E2"/>
    <w:rsid w:val="009A6E7A"/>
    <w:rsid w:val="009B19E1"/>
    <w:rsid w:val="009B285B"/>
    <w:rsid w:val="009B7380"/>
    <w:rsid w:val="009C00D8"/>
    <w:rsid w:val="009C1F43"/>
    <w:rsid w:val="009D1500"/>
    <w:rsid w:val="009D7C5A"/>
    <w:rsid w:val="009F740F"/>
    <w:rsid w:val="00A00796"/>
    <w:rsid w:val="00A05CF6"/>
    <w:rsid w:val="00A2237E"/>
    <w:rsid w:val="00A2446B"/>
    <w:rsid w:val="00A2468B"/>
    <w:rsid w:val="00A24A4F"/>
    <w:rsid w:val="00A3337B"/>
    <w:rsid w:val="00A41DED"/>
    <w:rsid w:val="00A47DD8"/>
    <w:rsid w:val="00A51B5A"/>
    <w:rsid w:val="00A539AB"/>
    <w:rsid w:val="00A567B3"/>
    <w:rsid w:val="00A71082"/>
    <w:rsid w:val="00A836AF"/>
    <w:rsid w:val="00A86EDC"/>
    <w:rsid w:val="00A90BD8"/>
    <w:rsid w:val="00A969C6"/>
    <w:rsid w:val="00AA2F89"/>
    <w:rsid w:val="00AB1232"/>
    <w:rsid w:val="00AB2D61"/>
    <w:rsid w:val="00AB3D02"/>
    <w:rsid w:val="00AD2BB9"/>
    <w:rsid w:val="00AE10F9"/>
    <w:rsid w:val="00AF04C3"/>
    <w:rsid w:val="00AF05D0"/>
    <w:rsid w:val="00AF0DEE"/>
    <w:rsid w:val="00B009AE"/>
    <w:rsid w:val="00B013E7"/>
    <w:rsid w:val="00B03BB1"/>
    <w:rsid w:val="00B04370"/>
    <w:rsid w:val="00B049F8"/>
    <w:rsid w:val="00B204AC"/>
    <w:rsid w:val="00B2064C"/>
    <w:rsid w:val="00B346CB"/>
    <w:rsid w:val="00B409F7"/>
    <w:rsid w:val="00B4125A"/>
    <w:rsid w:val="00B55416"/>
    <w:rsid w:val="00B7094D"/>
    <w:rsid w:val="00B73AC1"/>
    <w:rsid w:val="00B8474C"/>
    <w:rsid w:val="00B84D94"/>
    <w:rsid w:val="00B866AD"/>
    <w:rsid w:val="00B87AD3"/>
    <w:rsid w:val="00B87C13"/>
    <w:rsid w:val="00B95756"/>
    <w:rsid w:val="00B9707F"/>
    <w:rsid w:val="00BA6E95"/>
    <w:rsid w:val="00BA72E2"/>
    <w:rsid w:val="00BB284F"/>
    <w:rsid w:val="00BC5057"/>
    <w:rsid w:val="00BD2E3F"/>
    <w:rsid w:val="00BD4248"/>
    <w:rsid w:val="00BD7F3B"/>
    <w:rsid w:val="00BE4BBC"/>
    <w:rsid w:val="00C00613"/>
    <w:rsid w:val="00C031FE"/>
    <w:rsid w:val="00C034F0"/>
    <w:rsid w:val="00C06E56"/>
    <w:rsid w:val="00C13487"/>
    <w:rsid w:val="00C13B03"/>
    <w:rsid w:val="00C16AC1"/>
    <w:rsid w:val="00C22BB4"/>
    <w:rsid w:val="00C22C2B"/>
    <w:rsid w:val="00C23FD3"/>
    <w:rsid w:val="00C31849"/>
    <w:rsid w:val="00C32392"/>
    <w:rsid w:val="00C37D57"/>
    <w:rsid w:val="00C42F4B"/>
    <w:rsid w:val="00C504FD"/>
    <w:rsid w:val="00C529A5"/>
    <w:rsid w:val="00C52F6A"/>
    <w:rsid w:val="00C60BE7"/>
    <w:rsid w:val="00C6729F"/>
    <w:rsid w:val="00C80A73"/>
    <w:rsid w:val="00C87E03"/>
    <w:rsid w:val="00CA0FFC"/>
    <w:rsid w:val="00CB76D3"/>
    <w:rsid w:val="00CC2D30"/>
    <w:rsid w:val="00CC55CA"/>
    <w:rsid w:val="00CC6E6B"/>
    <w:rsid w:val="00CD4F33"/>
    <w:rsid w:val="00CD7482"/>
    <w:rsid w:val="00CE06C9"/>
    <w:rsid w:val="00CF44FA"/>
    <w:rsid w:val="00D03178"/>
    <w:rsid w:val="00D05F21"/>
    <w:rsid w:val="00D11F82"/>
    <w:rsid w:val="00D14134"/>
    <w:rsid w:val="00D22775"/>
    <w:rsid w:val="00D258B9"/>
    <w:rsid w:val="00D456EA"/>
    <w:rsid w:val="00D56BD9"/>
    <w:rsid w:val="00D63C79"/>
    <w:rsid w:val="00D67A31"/>
    <w:rsid w:val="00D82067"/>
    <w:rsid w:val="00D96725"/>
    <w:rsid w:val="00DA036F"/>
    <w:rsid w:val="00DA481D"/>
    <w:rsid w:val="00DB53C3"/>
    <w:rsid w:val="00DD0793"/>
    <w:rsid w:val="00DD5FDF"/>
    <w:rsid w:val="00DD771E"/>
    <w:rsid w:val="00DF7A84"/>
    <w:rsid w:val="00E011E9"/>
    <w:rsid w:val="00E11000"/>
    <w:rsid w:val="00E144D0"/>
    <w:rsid w:val="00E27E7A"/>
    <w:rsid w:val="00E32982"/>
    <w:rsid w:val="00E339AE"/>
    <w:rsid w:val="00E377F3"/>
    <w:rsid w:val="00E41CF8"/>
    <w:rsid w:val="00E64A06"/>
    <w:rsid w:val="00E756D2"/>
    <w:rsid w:val="00E76A3B"/>
    <w:rsid w:val="00E770E8"/>
    <w:rsid w:val="00E8611A"/>
    <w:rsid w:val="00E91076"/>
    <w:rsid w:val="00E92570"/>
    <w:rsid w:val="00E928F2"/>
    <w:rsid w:val="00EB12CF"/>
    <w:rsid w:val="00EB5638"/>
    <w:rsid w:val="00EC176C"/>
    <w:rsid w:val="00EC338A"/>
    <w:rsid w:val="00EC4229"/>
    <w:rsid w:val="00EC5C52"/>
    <w:rsid w:val="00ED0397"/>
    <w:rsid w:val="00ED4E95"/>
    <w:rsid w:val="00ED6A4A"/>
    <w:rsid w:val="00EE167B"/>
    <w:rsid w:val="00EE53F8"/>
    <w:rsid w:val="00EF1324"/>
    <w:rsid w:val="00EF2CC1"/>
    <w:rsid w:val="00EF6306"/>
    <w:rsid w:val="00EF64C6"/>
    <w:rsid w:val="00F02D6A"/>
    <w:rsid w:val="00F03E33"/>
    <w:rsid w:val="00F130F0"/>
    <w:rsid w:val="00F20502"/>
    <w:rsid w:val="00F35931"/>
    <w:rsid w:val="00F37499"/>
    <w:rsid w:val="00F42629"/>
    <w:rsid w:val="00F4564F"/>
    <w:rsid w:val="00F45DC0"/>
    <w:rsid w:val="00F464E7"/>
    <w:rsid w:val="00F46E30"/>
    <w:rsid w:val="00F543E6"/>
    <w:rsid w:val="00F5723B"/>
    <w:rsid w:val="00F5787D"/>
    <w:rsid w:val="00F6388B"/>
    <w:rsid w:val="00F66053"/>
    <w:rsid w:val="00F66442"/>
    <w:rsid w:val="00F670A0"/>
    <w:rsid w:val="00F725A4"/>
    <w:rsid w:val="00F80D79"/>
    <w:rsid w:val="00F96760"/>
    <w:rsid w:val="00FA1C27"/>
    <w:rsid w:val="00FD1FBD"/>
    <w:rsid w:val="00FD49D6"/>
    <w:rsid w:val="00FE268B"/>
    <w:rsid w:val="00FE6613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  <w14:docId w14:val="49C2020A"/>
  <w15:chartTrackingRefBased/>
  <w15:docId w15:val="{912C39CF-3EEC-413F-B700-FDBBBAF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AD3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90436"/>
    <w:pPr>
      <w:keepNext/>
      <w:keepLines/>
      <w:numPr>
        <w:numId w:val="2"/>
      </w:numPr>
      <w:shd w:val="clear" w:color="auto" w:fill="DFE3E5" w:themeFill="background2"/>
      <w:spacing w:after="120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2F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color w:val="1481AB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171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i/>
      <w:color w:val="0D5571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1AC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1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1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1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1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1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6729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729F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90436"/>
    <w:rPr>
      <w:rFonts w:asciiTheme="majorHAnsi" w:eastAsiaTheme="majorEastAsia" w:hAnsiTheme="majorHAnsi" w:cstheme="majorBidi"/>
      <w:b/>
      <w:color w:val="1481AB" w:themeColor="accent1" w:themeShade="BF"/>
      <w:sz w:val="36"/>
      <w:szCs w:val="32"/>
      <w:shd w:val="clear" w:color="auto" w:fill="DFE3E5" w:themeFill="background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729F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C6729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29F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6729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29F"/>
    <w:rPr>
      <w:sz w:val="24"/>
    </w:rPr>
  </w:style>
  <w:style w:type="table" w:styleId="Grilledutableau">
    <w:name w:val="Table Grid"/>
    <w:basedOn w:val="TableauNormal"/>
    <w:uiPriority w:val="39"/>
    <w:rsid w:val="00C6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A036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036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036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D32FF"/>
    <w:rPr>
      <w:rFonts w:asciiTheme="majorHAnsi" w:eastAsiaTheme="majorEastAsia" w:hAnsiTheme="majorHAnsi" w:cstheme="majorBidi"/>
      <w:b/>
      <w:color w:val="1481AB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9171B"/>
    <w:rPr>
      <w:rFonts w:asciiTheme="majorHAnsi" w:eastAsiaTheme="majorEastAsia" w:hAnsiTheme="majorHAnsi" w:cstheme="majorBidi"/>
      <w:i/>
      <w:color w:val="0D5571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51B5A"/>
    <w:rPr>
      <w:rFonts w:asciiTheme="majorHAnsi" w:eastAsiaTheme="majorEastAsia" w:hAnsiTheme="majorHAnsi" w:cstheme="majorBidi"/>
      <w:i/>
      <w:iCs/>
      <w:color w:val="1481AB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51B5A"/>
    <w:rPr>
      <w:rFonts w:asciiTheme="majorHAnsi" w:eastAsiaTheme="majorEastAsia" w:hAnsiTheme="majorHAnsi" w:cstheme="majorBidi"/>
      <w:color w:val="1481AB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51B5A"/>
    <w:rPr>
      <w:rFonts w:asciiTheme="majorHAnsi" w:eastAsiaTheme="majorEastAsia" w:hAnsiTheme="majorHAnsi" w:cstheme="majorBidi"/>
      <w:color w:val="0D5571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51B5A"/>
    <w:rPr>
      <w:rFonts w:asciiTheme="majorHAnsi" w:eastAsiaTheme="majorEastAsia" w:hAnsiTheme="majorHAnsi" w:cstheme="majorBidi"/>
      <w:i/>
      <w:iCs/>
      <w:color w:val="0D5571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51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51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E144D0"/>
    <w:pPr>
      <w:framePr w:wrap="around" w:vAnchor="text" w:hAnchor="text" w:y="1"/>
      <w:pBdr>
        <w:top w:val="single" w:sz="4" w:space="1" w:color="auto"/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E144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44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144D0"/>
    <w:rPr>
      <w:color w:val="6EAC1C" w:themeColor="hyperlink"/>
      <w:u w:val="single"/>
    </w:rPr>
  </w:style>
  <w:style w:type="character" w:customStyle="1" w:styleId="Style1">
    <w:name w:val="Style1"/>
    <w:basedOn w:val="Policepardfaut"/>
    <w:uiPriority w:val="1"/>
    <w:rsid w:val="00E377F3"/>
    <w:rPr>
      <w:rFonts w:asciiTheme="minorHAnsi" w:hAnsiTheme="minorHAnsi"/>
      <w:sz w:val="20"/>
    </w:rPr>
  </w:style>
  <w:style w:type="character" w:customStyle="1" w:styleId="Style2">
    <w:name w:val="Style2"/>
    <w:basedOn w:val="Policepardfaut"/>
    <w:uiPriority w:val="1"/>
    <w:rsid w:val="001D5FFD"/>
    <w:rPr>
      <w:rFonts w:asciiTheme="minorHAnsi" w:hAnsiTheme="minorHAnsi"/>
      <w:sz w:val="28"/>
    </w:rPr>
  </w:style>
  <w:style w:type="character" w:customStyle="1" w:styleId="token">
    <w:name w:val="token"/>
    <w:basedOn w:val="Policepardfaut"/>
    <w:rsid w:val="00E770E8"/>
  </w:style>
  <w:style w:type="paragraph" w:styleId="Lgende">
    <w:name w:val="caption"/>
    <w:basedOn w:val="Normal"/>
    <w:next w:val="Normal"/>
    <w:uiPriority w:val="35"/>
    <w:unhideWhenUsed/>
    <w:qFormat/>
    <w:rsid w:val="00106781"/>
    <w:pPr>
      <w:spacing w:after="200" w:line="240" w:lineRule="auto"/>
    </w:pPr>
    <w:rPr>
      <w:rFonts w:ascii="Arial" w:hAnsi="Arial"/>
      <w:i/>
      <w:iCs/>
      <w:color w:val="1C6194" w:themeColor="accent2" w:themeShade="BF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106781"/>
    <w:pPr>
      <w:ind w:left="720"/>
      <w:contextualSpacing/>
    </w:pPr>
  </w:style>
  <w:style w:type="paragraph" w:customStyle="1" w:styleId="Courriernew">
    <w:name w:val="Courrier_new"/>
    <w:basedOn w:val="Paragraphedeliste"/>
    <w:link w:val="CourriernewCar"/>
    <w:autoRedefine/>
    <w:qFormat/>
    <w:rsid w:val="009C00D8"/>
    <w:pPr>
      <w:ind w:left="0"/>
    </w:pPr>
    <w:rPr>
      <w:rFonts w:ascii="Courier New" w:hAnsi="Courier New"/>
      <w:i/>
      <w:noProof/>
      <w:color w:val="2683C6" w:themeColor="accent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6781"/>
  </w:style>
  <w:style w:type="character" w:customStyle="1" w:styleId="CourriernewCar">
    <w:name w:val="Courrier_new Car"/>
    <w:basedOn w:val="ParagraphedelisteCar"/>
    <w:link w:val="Courriernew"/>
    <w:rsid w:val="009C00D8"/>
    <w:rPr>
      <w:rFonts w:ascii="Courier New" w:hAnsi="Courier New"/>
      <w:i/>
      <w:noProof/>
      <w:color w:val="2683C6" w:themeColor="accent2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8E0BCE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EB5638"/>
    <w:pPr>
      <w:spacing w:after="100"/>
      <w:ind w:left="440"/>
    </w:pPr>
  </w:style>
  <w:style w:type="table" w:styleId="TableauGrille4-Accentuation1">
    <w:name w:val="Grid Table 4 Accent 1"/>
    <w:basedOn w:val="TableauNormal"/>
    <w:uiPriority w:val="49"/>
    <w:rsid w:val="009A0FE2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LigneCommande">
    <w:name w:val="Ligne Commande"/>
    <w:basedOn w:val="Normal"/>
    <w:link w:val="LigneCommandeCar"/>
    <w:qFormat/>
    <w:rsid w:val="00C37D57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000000" w:themeFill="text1"/>
      <w:spacing w:line="240" w:lineRule="auto"/>
      <w:ind w:left="851"/>
      <w:contextualSpacing/>
    </w:pPr>
    <w:rPr>
      <w:rFonts w:ascii="Courier New" w:hAnsi="Courier New"/>
      <w:noProof/>
      <w:sz w:val="20"/>
    </w:rPr>
  </w:style>
  <w:style w:type="character" w:customStyle="1" w:styleId="LigneCommandeCar">
    <w:name w:val="Ligne Commande Car"/>
    <w:basedOn w:val="SansinterligneCar"/>
    <w:link w:val="LigneCommande"/>
    <w:rsid w:val="0068437D"/>
    <w:rPr>
      <w:rFonts w:ascii="Courier New" w:eastAsiaTheme="minorEastAsia" w:hAnsi="Courier New"/>
      <w:noProof/>
      <w:sz w:val="20"/>
      <w:shd w:val="clear" w:color="auto" w:fill="000000" w:themeFill="text1"/>
      <w:lang w:eastAsia="fr-CH"/>
    </w:rPr>
  </w:style>
  <w:style w:type="character" w:styleId="lev">
    <w:name w:val="Strong"/>
    <w:basedOn w:val="Policepardfaut"/>
    <w:uiPriority w:val="22"/>
    <w:qFormat/>
    <w:rsid w:val="000B7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gae\Documents\Mod&#232;les%20Office%20personnalis&#233;s\DIVTEC_Mode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D46E607E494A43AC0A4AA6DBDCA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2697A-0CB5-40C0-95E8-CF101AB66D92}"/>
      </w:docPartPr>
      <w:docPartBody>
        <w:p w:rsidR="008F3AB3" w:rsidRDefault="005B4904">
          <w:pPr>
            <w:pStyle w:val="7AD46E607E494A43AC0A4AA6DBDCA3D2"/>
          </w:pPr>
          <w:r>
            <w:rPr>
              <w:color w:val="FFFFFF" w:themeColor="background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624E5681366D4E04B5354FD676032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81478F-AFB7-425C-9E18-290393AE2D6E}"/>
      </w:docPartPr>
      <w:docPartBody>
        <w:p w:rsidR="00A94276" w:rsidRDefault="00A94276" w:rsidP="00A94276">
          <w:pPr>
            <w:pStyle w:val="624E5681366D4E04B5354FD6760324F7"/>
          </w:pPr>
          <w:r w:rsidRPr="009158BB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B3"/>
    <w:rsid w:val="00183F0A"/>
    <w:rsid w:val="005B4904"/>
    <w:rsid w:val="008F3AB3"/>
    <w:rsid w:val="00A94276"/>
    <w:rsid w:val="00E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D46E607E494A43AC0A4AA6DBDCA3D2">
    <w:name w:val="7AD46E607E494A43AC0A4AA6DBDCA3D2"/>
  </w:style>
  <w:style w:type="character" w:styleId="Textedelespacerserv">
    <w:name w:val="Placeholder Text"/>
    <w:basedOn w:val="Policepardfaut"/>
    <w:uiPriority w:val="99"/>
    <w:semiHidden/>
    <w:rsid w:val="00A94276"/>
    <w:rPr>
      <w:color w:val="808080"/>
    </w:rPr>
  </w:style>
  <w:style w:type="paragraph" w:customStyle="1" w:styleId="624E5681366D4E04B5354FD6760324F7">
    <w:name w:val="624E5681366D4E04B5354FD6760324F7"/>
    <w:rsid w:val="00A94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B9B13A42A8B4EAD6CC915FD266527" ma:contentTypeVersion="8" ma:contentTypeDescription="Crée un document." ma:contentTypeScope="" ma:versionID="941cfd90a6fb858926b919e176eaf2f8">
  <xsd:schema xmlns:xsd="http://www.w3.org/2001/XMLSchema" xmlns:xs="http://www.w3.org/2001/XMLSchema" xmlns:p="http://schemas.microsoft.com/office/2006/metadata/properties" xmlns:ns2="2af89aa0-0a6d-4d2c-89a1-7fcaaeb8884e" targetNamespace="http://schemas.microsoft.com/office/2006/metadata/properties" ma:root="true" ma:fieldsID="8f4885995ece26051003991b07ed2eee" ns2:_="">
    <xsd:import namespace="2af89aa0-0a6d-4d2c-89a1-7fcaaeb88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89aa0-0a6d-4d2c-89a1-7fcaaeb88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B776C-E493-4D24-B14B-44D35F0DDA1A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af89aa0-0a6d-4d2c-89a1-7fcaaeb8884e"/>
  </ds:schemaRefs>
</ds:datastoreItem>
</file>

<file path=customXml/itemProps3.xml><?xml version="1.0" encoding="utf-8"?>
<ds:datastoreItem xmlns:ds="http://schemas.openxmlformats.org/officeDocument/2006/customXml" ds:itemID="{483BB936-9728-437B-8914-6AE9C2B93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89aa0-0a6d-4d2c-89a1-7fcaaeb88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1EB648-4690-47DE-9111-F90643D2E7C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8496ED5-2403-40C4-B146-E2DE5B590A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DIVTEC_ModeleWord.dotx</Template>
  <TotalTime>255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EMT – DIVTEC</Company>
  <LinksUpToDate>false</LinksUpToDate>
  <CharactersWithSpaces>140</CharactersWithSpaces>
  <SharedDoc>false</SharedDoc>
  <HLinks>
    <vt:vector size="180" baseType="variant">
      <vt:variant>
        <vt:i4>5373974</vt:i4>
      </vt:variant>
      <vt:variant>
        <vt:i4>174</vt:i4>
      </vt:variant>
      <vt:variant>
        <vt:i4>0</vt:i4>
      </vt:variant>
      <vt:variant>
        <vt:i4>5</vt:i4>
      </vt:variant>
      <vt:variant>
        <vt:lpwstr>\\PE-SRV-WIN-AD\PendulEvolution\Public</vt:lpwstr>
      </vt:variant>
      <vt:variant>
        <vt:lpwstr/>
      </vt:variant>
      <vt:variant>
        <vt:i4>327745</vt:i4>
      </vt:variant>
      <vt:variant>
        <vt:i4>171</vt:i4>
      </vt:variant>
      <vt:variant>
        <vt:i4>0</vt:i4>
      </vt:variant>
      <vt:variant>
        <vt:i4>5</vt:i4>
      </vt:variant>
      <vt:variant>
        <vt:lpwstr>\\Pe-srv-win-ad\sysvol\PendulEvo.local\scripts\wallpaper.png</vt:lpwstr>
      </vt:variant>
      <vt:variant>
        <vt:lpwstr/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_Toc65746222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_Toc65746221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_Toc65746220</vt:lpwstr>
      </vt:variant>
      <vt:variant>
        <vt:i4>1900598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_Toc65746219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_Toc65746218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_Toc65746217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_Toc65746216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_Toc65746215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_Toc65746214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_Toc65746213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_Toc65746212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_Toc65746211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_Toc65746210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_Toc65746209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_Toc65746208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_Toc65746207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_Toc65746206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_Toc65746205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_Toc65746204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_Toc65746203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_Toc65746202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_Toc65746201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_Toc65746200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_Toc65746199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_Toc65746198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_Toc65746197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_Toc65746196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_Toc65746195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Casse-brique</dc:title>
  <dc:subject>Mode d’emploi</dc:subject>
  <dc:creator>Chêne Gaëtan</dc:creator>
  <cp:keywords/>
  <dc:description/>
  <cp:lastModifiedBy>Chêne Gaëtan</cp:lastModifiedBy>
  <cp:revision>294</cp:revision>
  <dcterms:created xsi:type="dcterms:W3CDTF">2020-12-03T16:56:00Z</dcterms:created>
  <dcterms:modified xsi:type="dcterms:W3CDTF">2021-10-25T14:44:00Z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0x01010069BB9B13A42A8B4EAD6CC915FD266527</vt:lpwstr>
  </property>
</Properties>
</file>